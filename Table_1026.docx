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F7C" w:rsidRPr="004132FE" w:rsidRDefault="00696F7C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2154"/>
        <w:gridCol w:w="1794"/>
        <w:gridCol w:w="1750"/>
        <w:gridCol w:w="1248"/>
        <w:gridCol w:w="2248"/>
      </w:tblGrid>
      <w:tr w:rsidR="004132FE" w:rsidRPr="004132FE" w:rsidTr="00AD2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888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看屋預約記錄</w:t>
            </w:r>
          </w:p>
          <w:p w:rsidR="00696F7C" w:rsidRPr="00A1025D" w:rsidRDefault="00696F7C" w:rsidP="00C01063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:ResRec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2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888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ResR_No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2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House_No→HouseInfo</w:t>
            </w:r>
          </w:p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</w:p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_No→Realtor</w:t>
            </w:r>
          </w:p>
        </w:tc>
      </w:tr>
      <w:tr w:rsidR="004132FE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5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59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ResR_No</w:t>
            </w:r>
          </w:p>
        </w:tc>
        <w:tc>
          <w:tcPr>
            <w:tcW w:w="85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預約編號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59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5" w:type="pct"/>
            <w:hideMark/>
          </w:tcPr>
          <w:p w:rsidR="00696F7C" w:rsidRPr="00A1025D" w:rsidRDefault="00696F7C" w:rsidP="0074265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AD2F16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2</w:t>
            </w:r>
          </w:p>
        </w:tc>
        <w:tc>
          <w:tcPr>
            <w:tcW w:w="1030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</w:p>
        </w:tc>
        <w:tc>
          <w:tcPr>
            <w:tcW w:w="858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37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597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5" w:type="pct"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AD2F16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0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</w:p>
        </w:tc>
        <w:tc>
          <w:tcPr>
            <w:tcW w:w="858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房屋編號</w:t>
            </w:r>
          </w:p>
        </w:tc>
        <w:tc>
          <w:tcPr>
            <w:tcW w:w="837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597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5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AD2F16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bookmarkStart w:id="0" w:name="_GoBack"/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0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</w:p>
        </w:tc>
        <w:tc>
          <w:tcPr>
            <w:tcW w:w="858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37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597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5" w:type="pct"/>
            <w:hideMark/>
          </w:tcPr>
          <w:p w:rsidR="00AD2F16" w:rsidRPr="00A1025D" w:rsidRDefault="00AD2F16" w:rsidP="00AD2F16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bookmarkEnd w:id="0"/>
      <w:tr w:rsidR="00233D0E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30" w:type="pct"/>
          </w:tcPr>
          <w:p w:rsidR="00233D0E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ResR_Ord</w:t>
            </w:r>
          </w:p>
        </w:tc>
        <w:tc>
          <w:tcPr>
            <w:tcW w:w="858" w:type="pct"/>
          </w:tcPr>
          <w:p w:rsidR="00233D0E" w:rsidRPr="00A1025D" w:rsidRDefault="004B6967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預約</w:t>
            </w:r>
            <w:r w:rsidR="00233D0E">
              <w:rPr>
                <w:rFonts w:ascii="Times New Roman" w:eastAsia="標楷體" w:hAnsi="Times New Roman" w:hint="eastAsia"/>
                <w:kern w:val="0"/>
                <w:szCs w:val="24"/>
              </w:rPr>
              <w:t>成立時間</w:t>
            </w:r>
          </w:p>
        </w:tc>
        <w:tc>
          <w:tcPr>
            <w:tcW w:w="837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TIMESTAMP</w:t>
            </w:r>
          </w:p>
        </w:tc>
        <w:tc>
          <w:tcPr>
            <w:tcW w:w="597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5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233D0E" w:rsidRPr="004132FE" w:rsidTr="00233D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30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ResR_states</w:t>
            </w:r>
          </w:p>
        </w:tc>
        <w:tc>
          <w:tcPr>
            <w:tcW w:w="858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預約狀態</w:t>
            </w:r>
          </w:p>
          <w:p w:rsidR="00233D0E" w:rsidRPr="00A1025D" w:rsidRDefault="00233D0E" w:rsidP="00233D0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83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59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5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Establish</w:t>
            </w:r>
          </w:p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Confirm</w:t>
            </w:r>
          </w:p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Cancel</w:t>
            </w:r>
          </w:p>
        </w:tc>
      </w:tr>
      <w:tr w:rsidR="00233D0E" w:rsidRPr="004132FE" w:rsidTr="0023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7</w:t>
            </w:r>
          </w:p>
        </w:tc>
        <w:tc>
          <w:tcPr>
            <w:tcW w:w="1030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ResR_Date</w:t>
            </w:r>
          </w:p>
        </w:tc>
        <w:tc>
          <w:tcPr>
            <w:tcW w:w="858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預約時間</w:t>
            </w:r>
          </w:p>
        </w:tc>
        <w:tc>
          <w:tcPr>
            <w:tcW w:w="83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Date</w:t>
            </w:r>
          </w:p>
        </w:tc>
        <w:tc>
          <w:tcPr>
            <w:tcW w:w="59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6</w:t>
            </w:r>
          </w:p>
        </w:tc>
        <w:tc>
          <w:tcPr>
            <w:tcW w:w="1075" w:type="pct"/>
            <w:hideMark/>
          </w:tcPr>
          <w:p w:rsidR="00233D0E" w:rsidRPr="00A1025D" w:rsidRDefault="00233D0E" w:rsidP="00233D0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233D0E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30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_PERIOD</w:t>
            </w:r>
          </w:p>
        </w:tc>
        <w:tc>
          <w:tcPr>
            <w:tcW w:w="858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預約時段</w:t>
            </w:r>
          </w:p>
        </w:tc>
        <w:tc>
          <w:tcPr>
            <w:tcW w:w="837" w:type="pct"/>
          </w:tcPr>
          <w:p w:rsidR="00233D0E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0800~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2100</w:t>
            </w:r>
          </w:p>
        </w:tc>
        <w:tc>
          <w:tcPr>
            <w:tcW w:w="597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5" w:type="pct"/>
          </w:tcPr>
          <w:p w:rsidR="00233D0E" w:rsidRPr="00A1025D" w:rsidRDefault="00233D0E" w:rsidP="00233D0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233D0E" w:rsidRPr="004132FE" w:rsidTr="00233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30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House_Eval</w:t>
            </w:r>
          </w:p>
        </w:tc>
        <w:tc>
          <w:tcPr>
            <w:tcW w:w="858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房屋評分</w:t>
            </w:r>
          </w:p>
        </w:tc>
        <w:tc>
          <w:tcPr>
            <w:tcW w:w="837" w:type="pct"/>
            <w:hideMark/>
          </w:tcPr>
          <w:p w:rsidR="00233D0E" w:rsidRPr="00A1025D" w:rsidRDefault="004B6967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59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5" w:type="pct"/>
            <w:hideMark/>
          </w:tcPr>
          <w:p w:rsidR="00233D0E" w:rsidRPr="00A1025D" w:rsidRDefault="00233D0E" w:rsidP="00233D0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233D0E" w:rsidRPr="004132FE" w:rsidTr="00233D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30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House_Rev</w:t>
            </w:r>
          </w:p>
        </w:tc>
        <w:tc>
          <w:tcPr>
            <w:tcW w:w="858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看房心得</w:t>
            </w:r>
          </w:p>
        </w:tc>
        <w:tc>
          <w:tcPr>
            <w:tcW w:w="837" w:type="pct"/>
            <w:hideMark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C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LOB</w:t>
            </w:r>
          </w:p>
        </w:tc>
        <w:tc>
          <w:tcPr>
            <w:tcW w:w="597" w:type="pct"/>
            <w:hideMark/>
          </w:tcPr>
          <w:p w:rsidR="00233D0E" w:rsidRPr="00A1025D" w:rsidRDefault="00233D0E" w:rsidP="00233D0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5" w:type="pct"/>
            <w:hideMark/>
          </w:tcPr>
          <w:p w:rsidR="00233D0E" w:rsidRPr="00A1025D" w:rsidRDefault="00233D0E" w:rsidP="00233D0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233D0E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11</w:t>
            </w:r>
          </w:p>
        </w:tc>
        <w:tc>
          <w:tcPr>
            <w:tcW w:w="1030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_Rate</w:t>
            </w:r>
          </w:p>
        </w:tc>
        <w:tc>
          <w:tcPr>
            <w:tcW w:w="858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會員評分</w:t>
            </w:r>
          </w:p>
        </w:tc>
        <w:tc>
          <w:tcPr>
            <w:tcW w:w="837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597" w:type="pct"/>
          </w:tcPr>
          <w:p w:rsidR="00233D0E" w:rsidRPr="00A1025D" w:rsidRDefault="00233D0E" w:rsidP="00233D0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</w:t>
            </w:r>
          </w:p>
        </w:tc>
        <w:tc>
          <w:tcPr>
            <w:tcW w:w="1075" w:type="pct"/>
          </w:tcPr>
          <w:p w:rsidR="00233D0E" w:rsidRPr="00A1025D" w:rsidRDefault="00233D0E" w:rsidP="00233D0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B6967" w:rsidRPr="004132FE" w:rsidTr="00AD2F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 w:val="0"/>
                <w:kern w:val="0"/>
                <w:szCs w:val="24"/>
              </w:rPr>
              <w:t>12</w:t>
            </w:r>
          </w:p>
        </w:tc>
        <w:tc>
          <w:tcPr>
            <w:tcW w:w="1030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_R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ev</w:t>
            </w:r>
          </w:p>
        </w:tc>
        <w:tc>
          <w:tcPr>
            <w:tcW w:w="858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會員評價</w:t>
            </w:r>
          </w:p>
        </w:tc>
        <w:tc>
          <w:tcPr>
            <w:tcW w:w="837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597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kern w:val="0"/>
                <w:szCs w:val="24"/>
              </w:rPr>
              <w:t>5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0</w:t>
            </w:r>
            <w:r>
              <w:rPr>
                <w:rFonts w:ascii="Times New Roman" w:eastAsia="標楷體" w:hAnsi="Times New Roman" w:hint="eastAsia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CHAR</w:t>
            </w:r>
          </w:p>
        </w:tc>
        <w:tc>
          <w:tcPr>
            <w:tcW w:w="1075" w:type="pct"/>
          </w:tcPr>
          <w:p w:rsidR="004B6967" w:rsidRPr="00A1025D" w:rsidRDefault="004B6967" w:rsidP="004B6967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B6967" w:rsidRPr="004132FE" w:rsidTr="00AD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pct"/>
          </w:tcPr>
          <w:p w:rsidR="004B6967" w:rsidRPr="00A1025D" w:rsidRDefault="004B6967" w:rsidP="004B6967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13</w:t>
            </w:r>
          </w:p>
        </w:tc>
        <w:tc>
          <w:tcPr>
            <w:tcW w:w="1030" w:type="pct"/>
            <w:hideMark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_Rate</w:t>
            </w:r>
          </w:p>
        </w:tc>
        <w:tc>
          <w:tcPr>
            <w:tcW w:w="858" w:type="pct"/>
            <w:hideMark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房仲評分</w:t>
            </w:r>
          </w:p>
        </w:tc>
        <w:tc>
          <w:tcPr>
            <w:tcW w:w="837" w:type="pct"/>
            <w:hideMark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597" w:type="pct"/>
            <w:hideMark/>
          </w:tcPr>
          <w:p w:rsidR="004B6967" w:rsidRPr="00A1025D" w:rsidRDefault="004B6967" w:rsidP="004B6967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</w:t>
            </w:r>
          </w:p>
        </w:tc>
        <w:tc>
          <w:tcPr>
            <w:tcW w:w="1075" w:type="pct"/>
            <w:hideMark/>
          </w:tcPr>
          <w:p w:rsidR="004B6967" w:rsidRPr="00A1025D" w:rsidRDefault="004B6967" w:rsidP="004B6967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696F7C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E31DA" w:rsidRDefault="006E31DA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E31DA" w:rsidRDefault="006E31DA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E31DA" w:rsidRPr="004132FE" w:rsidRDefault="006E31DA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5"/>
        <w:gridCol w:w="2146"/>
        <w:gridCol w:w="1792"/>
        <w:gridCol w:w="1750"/>
        <w:gridCol w:w="1261"/>
        <w:gridCol w:w="2242"/>
      </w:tblGrid>
      <w:tr w:rsidR="004132FE" w:rsidRPr="00A1025D" w:rsidTr="006E3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883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房屋收藏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="00C01063">
              <w:rPr>
                <w:rFonts w:ascii="Times New Roman" w:eastAsia="標楷體" w:hAnsi="Times New Roman"/>
                <w:b w:val="0"/>
                <w:kern w:val="0"/>
                <w:szCs w:val="24"/>
              </w:rPr>
              <w:t>HseColl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5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6E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883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House_No+</w:t>
            </w:r>
            <w:r w:rsidR="0058246A"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5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House_No→HouseInfo</w:t>
            </w:r>
          </w:p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</w:p>
        </w:tc>
      </w:tr>
      <w:tr w:rsidR="004132FE" w:rsidRPr="00A1025D" w:rsidTr="006E31D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5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6E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</w:p>
        </w:tc>
        <w:tc>
          <w:tcPr>
            <w:tcW w:w="85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房屋編號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 (FK)</w:t>
            </w:r>
          </w:p>
        </w:tc>
      </w:tr>
      <w:tr w:rsidR="004132FE" w:rsidRPr="00A1025D" w:rsidTr="006E31D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6" w:type="pct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</w:p>
        </w:tc>
        <w:tc>
          <w:tcPr>
            <w:tcW w:w="85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3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 (FK)</w:t>
            </w:r>
          </w:p>
        </w:tc>
      </w:tr>
    </w:tbl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A87457" w:rsidRPr="004132FE" w:rsidRDefault="00A8745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A87457" w:rsidRPr="004132FE" w:rsidRDefault="00A8745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E31DA" w:rsidRPr="004132FE" w:rsidRDefault="006E31DA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81"/>
        <w:gridCol w:w="1824"/>
        <w:gridCol w:w="1738"/>
        <w:gridCol w:w="1276"/>
        <w:gridCol w:w="2223"/>
      </w:tblGrid>
      <w:tr w:rsidR="004132FE" w:rsidRPr="00A1025D" w:rsidTr="00B57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4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休息時間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:BreakTime</w:t>
            </w:r>
          </w:p>
        </w:tc>
        <w:tc>
          <w:tcPr>
            <w:tcW w:w="83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4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5" w:type="pct"/>
            <w:gridSpan w:val="2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_No+ Break_time</w:t>
            </w:r>
          </w:p>
        </w:tc>
        <w:tc>
          <w:tcPr>
            <w:tcW w:w="83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4" w:type="pct"/>
            <w:gridSpan w:val="2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_No→Realtor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A1025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3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1</w:t>
            </w:r>
          </w:p>
        </w:tc>
        <w:tc>
          <w:tcPr>
            <w:tcW w:w="1043" w:type="pct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3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Break_Time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休息時間</w:t>
            </w:r>
          </w:p>
        </w:tc>
        <w:tc>
          <w:tcPr>
            <w:tcW w:w="830" w:type="pct"/>
            <w:hideMark/>
          </w:tcPr>
          <w:p w:rsidR="002A2567" w:rsidRPr="00A1025D" w:rsidRDefault="008C7468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Date</w:t>
            </w:r>
          </w:p>
        </w:tc>
        <w:tc>
          <w:tcPr>
            <w:tcW w:w="61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</w:tbl>
    <w:p w:rsidR="002A2567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79"/>
        <w:gridCol w:w="1824"/>
        <w:gridCol w:w="1736"/>
        <w:gridCol w:w="1276"/>
        <w:gridCol w:w="2227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="00C01063"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廠商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即時訊息</w:t>
            </w:r>
          </w:p>
          <w:p w:rsidR="00696F7C" w:rsidRPr="00A1025D" w:rsidRDefault="00696F7C" w:rsidP="00C01063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="00C01063"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S</w:t>
            </w:r>
            <w:r w:rsidR="00C01063">
              <w:rPr>
                <w:rFonts w:ascii="Times New Roman" w:eastAsia="標楷體" w:hAnsi="Times New Roman"/>
                <w:b w:val="0"/>
                <w:kern w:val="0"/>
                <w:szCs w:val="24"/>
              </w:rPr>
              <w:t>ellerMsg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5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4" w:type="pct"/>
            <w:gridSpan w:val="2"/>
            <w:hideMark/>
          </w:tcPr>
          <w:p w:rsidR="00696F7C" w:rsidRPr="00A1025D" w:rsidRDefault="0058246A" w:rsidP="0031225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E66F30"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_No+ </w:t>
            </w:r>
            <w:r w:rsidR="005330BE"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E66F30"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_No 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5" w:type="pct"/>
            <w:gridSpan w:val="2"/>
            <w:hideMark/>
          </w:tcPr>
          <w:p w:rsidR="00696F7C" w:rsidRPr="00A1025D" w:rsidRDefault="0058246A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</w:p>
          <w:p w:rsidR="00F36EBF" w:rsidRPr="00A1025D" w:rsidRDefault="005330BE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_No→Seller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2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72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C01FEA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2" w:type="pct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</w:p>
        </w:tc>
        <w:tc>
          <w:tcPr>
            <w:tcW w:w="8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4348C5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</w:t>
            </w:r>
            <w:r w:rsidR="004A6C76"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 PK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C01FEA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2" w:type="pct"/>
            <w:hideMark/>
          </w:tcPr>
          <w:p w:rsidR="00696F7C" w:rsidRPr="00A1025D" w:rsidRDefault="005330BE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</w:p>
        </w:tc>
        <w:tc>
          <w:tcPr>
            <w:tcW w:w="87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廠商編號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4348C5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</w:t>
            </w:r>
            <w:r w:rsidR="004A6C76"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 PK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</w:tr>
      <w:tr w:rsidR="004132FE" w:rsidRPr="00A1025D" w:rsidTr="00C0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shd w:val="clear" w:color="auto" w:fill="FFFF00"/>
            <w:hideMark/>
          </w:tcPr>
          <w:p w:rsidR="00F36EBF" w:rsidRPr="00A1025D" w:rsidRDefault="0031225D" w:rsidP="00F36EB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42" w:type="pct"/>
            <w:shd w:val="clear" w:color="auto" w:fill="FFFF00"/>
            <w:hideMark/>
          </w:tcPr>
          <w:p w:rsidR="00F36EBF" w:rsidRPr="00A1025D" w:rsidRDefault="005330BE" w:rsidP="00F36EB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F36EBF" w:rsidRPr="00A1025D">
              <w:rPr>
                <w:rFonts w:ascii="Times New Roman" w:eastAsia="標楷體" w:hAnsi="Times New Roman"/>
                <w:kern w:val="0"/>
                <w:szCs w:val="24"/>
              </w:rPr>
              <w:t>_Msg</w:t>
            </w:r>
          </w:p>
        </w:tc>
        <w:tc>
          <w:tcPr>
            <w:tcW w:w="872" w:type="pct"/>
            <w:shd w:val="clear" w:color="auto" w:fill="FFFF00"/>
            <w:hideMark/>
          </w:tcPr>
          <w:p w:rsidR="00F36EBF" w:rsidRPr="00A1025D" w:rsidRDefault="00F36EBF" w:rsidP="00F36EB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即時訊息</w:t>
            </w:r>
          </w:p>
        </w:tc>
        <w:tc>
          <w:tcPr>
            <w:tcW w:w="830" w:type="pct"/>
            <w:shd w:val="clear" w:color="auto" w:fill="FFFF00"/>
            <w:hideMark/>
          </w:tcPr>
          <w:p w:rsidR="00F36EBF" w:rsidRPr="00A1025D" w:rsidRDefault="00C01063" w:rsidP="00F36EB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C</w:t>
            </w:r>
            <w:r w:rsidR="00F36EBF" w:rsidRPr="00A1025D">
              <w:rPr>
                <w:rFonts w:ascii="Times New Roman" w:eastAsia="標楷體" w:hAnsi="Times New Roman"/>
                <w:kern w:val="0"/>
                <w:szCs w:val="24"/>
              </w:rPr>
              <w:t>LOB</w:t>
            </w:r>
          </w:p>
        </w:tc>
        <w:tc>
          <w:tcPr>
            <w:tcW w:w="610" w:type="pct"/>
            <w:shd w:val="clear" w:color="auto" w:fill="FFFF00"/>
            <w:hideMark/>
          </w:tcPr>
          <w:p w:rsidR="00F36EBF" w:rsidRPr="00A1025D" w:rsidRDefault="00F36EBF" w:rsidP="00F36EBF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5" w:type="pct"/>
            <w:shd w:val="clear" w:color="auto" w:fill="FFFF00"/>
            <w:hideMark/>
          </w:tcPr>
          <w:p w:rsidR="00F36EBF" w:rsidRPr="00A1025D" w:rsidRDefault="00F36EBF" w:rsidP="00F36EBF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A1025D" w:rsidRDefault="00A1025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A1025D" w:rsidRDefault="00A1025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2249"/>
        <w:gridCol w:w="1754"/>
        <w:gridCol w:w="1741"/>
        <w:gridCol w:w="1274"/>
        <w:gridCol w:w="2297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hideMark/>
          </w:tcPr>
          <w:p w:rsidR="0031225D" w:rsidRPr="00A1025D" w:rsidRDefault="0031225D" w:rsidP="00913542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01" w:type="pct"/>
            <w:gridSpan w:val="2"/>
            <w:hideMark/>
          </w:tcPr>
          <w:p w:rsidR="0031225D" w:rsidRPr="00A1025D" w:rsidRDefault="0031225D" w:rsidP="00913542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="00C01063">
              <w:rPr>
                <w:rFonts w:ascii="Times New Roman" w:eastAsia="標楷體" w:hAnsi="Times New Roman" w:hint="eastAsia"/>
                <w:b w:val="0"/>
                <w:kern w:val="0"/>
                <w:szCs w:val="24"/>
              </w:rPr>
              <w:t>房仲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即時訊息</w:t>
            </w:r>
          </w:p>
          <w:p w:rsidR="0031225D" w:rsidRPr="00A1025D" w:rsidRDefault="0031225D" w:rsidP="005330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="00C01063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="005330BE">
              <w:rPr>
                <w:rFonts w:ascii="Times New Roman" w:eastAsia="標楷體" w:hAnsi="Times New Roman"/>
                <w:b w:val="0"/>
                <w:kern w:val="0"/>
                <w:szCs w:val="24"/>
              </w:rPr>
              <w:t>Realtor</w:t>
            </w:r>
            <w:r w:rsidR="00C01063">
              <w:rPr>
                <w:rFonts w:ascii="Times New Roman" w:eastAsia="標楷體" w:hAnsi="Times New Roman"/>
                <w:b w:val="0"/>
                <w:kern w:val="0"/>
                <w:szCs w:val="24"/>
              </w:rPr>
              <w:t>Msg</w:t>
            </w:r>
          </w:p>
        </w:tc>
        <w:tc>
          <w:tcPr>
            <w:tcW w:w="827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96" w:type="pct"/>
            <w:gridSpan w:val="2"/>
            <w:hideMark/>
          </w:tcPr>
          <w:p w:rsidR="0031225D" w:rsidRPr="00A1025D" w:rsidRDefault="0031225D" w:rsidP="00913542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hideMark/>
          </w:tcPr>
          <w:p w:rsidR="0031225D" w:rsidRPr="00A1025D" w:rsidRDefault="0031225D" w:rsidP="00913542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01" w:type="pct"/>
            <w:gridSpan w:val="2"/>
            <w:hideMark/>
          </w:tcPr>
          <w:p w:rsidR="0031225D" w:rsidRPr="00A1025D" w:rsidRDefault="0058246A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_No+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</w:p>
        </w:tc>
        <w:tc>
          <w:tcPr>
            <w:tcW w:w="827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96" w:type="pct"/>
            <w:gridSpan w:val="2"/>
            <w:hideMark/>
          </w:tcPr>
          <w:p w:rsidR="0031225D" w:rsidRPr="00A1025D" w:rsidRDefault="0058246A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</w:p>
          <w:p w:rsidR="0031225D" w:rsidRPr="00A1025D" w:rsidRDefault="0058246A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_No→Realtor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hideMark/>
          </w:tcPr>
          <w:p w:rsidR="0031225D" w:rsidRPr="00A1025D" w:rsidRDefault="0031225D" w:rsidP="00913542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68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33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27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05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91" w:type="pct"/>
            <w:hideMark/>
          </w:tcPr>
          <w:p w:rsidR="0031225D" w:rsidRPr="00A1025D" w:rsidRDefault="0031225D" w:rsidP="00913542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A1025D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68" w:type="pct"/>
            <w:hideMark/>
          </w:tcPr>
          <w:p w:rsidR="0031225D" w:rsidRPr="00A1025D" w:rsidRDefault="0058246A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</w:p>
        </w:tc>
        <w:tc>
          <w:tcPr>
            <w:tcW w:w="833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27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5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91" w:type="pct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68" w:type="pct"/>
          </w:tcPr>
          <w:p w:rsidR="0031225D" w:rsidRPr="00A1025D" w:rsidRDefault="0058246A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</w:p>
        </w:tc>
        <w:tc>
          <w:tcPr>
            <w:tcW w:w="833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27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5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91" w:type="pct"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A1025D" w:rsidRPr="00A1025D" w:rsidTr="00C0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shd w:val="clear" w:color="auto" w:fill="FFFF00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68" w:type="pct"/>
            <w:shd w:val="clear" w:color="auto" w:fill="FFFF00"/>
            <w:hideMark/>
          </w:tcPr>
          <w:p w:rsidR="0031225D" w:rsidRPr="00A1025D" w:rsidRDefault="005330BE" w:rsidP="00C01063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_Msg</w:t>
            </w:r>
          </w:p>
        </w:tc>
        <w:tc>
          <w:tcPr>
            <w:tcW w:w="833" w:type="pct"/>
            <w:shd w:val="clear" w:color="auto" w:fill="FFFF00"/>
            <w:hideMark/>
          </w:tcPr>
          <w:p w:rsidR="0031225D" w:rsidRPr="00A1025D" w:rsidRDefault="0031225D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即時訊息</w:t>
            </w:r>
          </w:p>
        </w:tc>
        <w:tc>
          <w:tcPr>
            <w:tcW w:w="827" w:type="pct"/>
            <w:shd w:val="clear" w:color="auto" w:fill="FFFF00"/>
            <w:hideMark/>
          </w:tcPr>
          <w:p w:rsidR="0031225D" w:rsidRPr="00A1025D" w:rsidRDefault="00C01063" w:rsidP="009135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C</w:t>
            </w:r>
            <w:r w:rsidR="0031225D" w:rsidRPr="00A1025D">
              <w:rPr>
                <w:rFonts w:ascii="Times New Roman" w:eastAsia="標楷體" w:hAnsi="Times New Roman"/>
                <w:kern w:val="0"/>
                <w:szCs w:val="24"/>
              </w:rPr>
              <w:t>LOB</w:t>
            </w:r>
          </w:p>
        </w:tc>
        <w:tc>
          <w:tcPr>
            <w:tcW w:w="605" w:type="pct"/>
            <w:shd w:val="clear" w:color="auto" w:fill="FFFF00"/>
            <w:hideMark/>
          </w:tcPr>
          <w:p w:rsidR="0031225D" w:rsidRPr="00A1025D" w:rsidRDefault="0031225D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91" w:type="pct"/>
            <w:shd w:val="clear" w:color="auto" w:fill="FFFF00"/>
            <w:hideMark/>
          </w:tcPr>
          <w:p w:rsidR="0031225D" w:rsidRPr="00A1025D" w:rsidRDefault="0031225D" w:rsidP="00913542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31225D" w:rsidRDefault="0031225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2248"/>
        <w:gridCol w:w="1757"/>
        <w:gridCol w:w="1736"/>
        <w:gridCol w:w="1276"/>
        <w:gridCol w:w="2225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5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會員資料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:Member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5" w:type="pct"/>
            <w:gridSpan w:val="2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75" w:type="pct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4348C5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ID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會員帳號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Password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會員密碼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Name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會員姓名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Address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收件地址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Search_State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找房狀態開關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Lock_State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帳號啟用狀態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8</w:t>
            </w:r>
          </w:p>
        </w:tc>
        <w:tc>
          <w:tcPr>
            <w:tcW w:w="107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Game</w:t>
            </w:r>
          </w:p>
        </w:tc>
        <w:tc>
          <w:tcPr>
            <w:tcW w:w="84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遊戲剩餘次數</w:t>
            </w:r>
          </w:p>
        </w:tc>
        <w:tc>
          <w:tcPr>
            <w:tcW w:w="8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96"/>
        <w:gridCol w:w="1824"/>
        <w:gridCol w:w="1721"/>
        <w:gridCol w:w="1263"/>
        <w:gridCol w:w="2238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2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房仲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:Realtor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4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2" w:type="pct"/>
            <w:gridSpan w:val="2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4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Estate_No→RealEstate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50" w:type="pct"/>
            <w:hideMark/>
          </w:tcPr>
          <w:p w:rsidR="002A2567" w:rsidRPr="00A1025D" w:rsidRDefault="0058246A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Rtr</w:t>
            </w:r>
            <w:r w:rsidR="002A2567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ID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房仲帳號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Password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房仲密碼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Name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房仲姓名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Photo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Area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服務地區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Introduction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簡介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ID_No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身分證字號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Estate_No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房仲公司編號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5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87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房仲狀態</w:t>
            </w:r>
          </w:p>
        </w:tc>
        <w:tc>
          <w:tcPr>
            <w:tcW w:w="8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0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</w:tbl>
    <w:p w:rsidR="00FE1C77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2177"/>
        <w:gridCol w:w="1826"/>
        <w:gridCol w:w="1723"/>
        <w:gridCol w:w="1276"/>
        <w:gridCol w:w="2225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4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房仲公司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:RealEstate</w:t>
            </w:r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4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Estate_No</w:t>
            </w:r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4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7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Estate_No</w:t>
            </w:r>
          </w:p>
        </w:tc>
        <w:tc>
          <w:tcPr>
            <w:tcW w:w="87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房仲公司編號</w:t>
            </w:r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C82D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Estate_Name</w:t>
            </w:r>
          </w:p>
        </w:tc>
        <w:tc>
          <w:tcPr>
            <w:tcW w:w="87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房仲公司名稱</w:t>
            </w:r>
          </w:p>
        </w:tc>
        <w:tc>
          <w:tcPr>
            <w:tcW w:w="82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FE1C77" w:rsidRDefault="00FE1C77" w:rsidP="006730D5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p w:rsidR="00FE1C77" w:rsidRPr="004132FE" w:rsidRDefault="00FE1C77" w:rsidP="006730D5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77"/>
        <w:gridCol w:w="1853"/>
        <w:gridCol w:w="1698"/>
        <w:gridCol w:w="1286"/>
        <w:gridCol w:w="2227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檢舉房仲案件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:ReportRealtor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Report_No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696F7C" w:rsidRPr="00A1025D" w:rsidRDefault="0058246A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Mem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_No→Member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Realtor_No→Realtor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Report_No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案件編號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222A9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222A9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222A9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Reason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檢舉理由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200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6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Result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處理註記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200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4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88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案件狀態</w:t>
            </w:r>
          </w:p>
        </w:tc>
        <w:tc>
          <w:tcPr>
            <w:tcW w:w="81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</w:tbl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E6600C" w:rsidRDefault="00E6600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2154"/>
        <w:gridCol w:w="1878"/>
        <w:gridCol w:w="1681"/>
        <w:gridCol w:w="1303"/>
        <w:gridCol w:w="2225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8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廠商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:Seller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7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8" w:type="pct"/>
            <w:gridSpan w:val="2"/>
            <w:hideMark/>
          </w:tcPr>
          <w:p w:rsidR="00696F7C" w:rsidRPr="00A1025D" w:rsidRDefault="005330BE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7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0" w:type="pct"/>
            <w:hideMark/>
          </w:tcPr>
          <w:p w:rsidR="00696F7C" w:rsidRPr="00A1025D" w:rsidRDefault="005330BE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222A91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Company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公司名稱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TaxID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公司統編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30" w:type="pct"/>
            <w:hideMark/>
          </w:tcPr>
          <w:p w:rsidR="00696F7C" w:rsidRPr="00A1025D" w:rsidRDefault="005330BE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_ID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廠商帳號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Password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廠商密碼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Contact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聯絡人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Phone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聯絡電話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帳號狀態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3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Introduction</w:t>
            </w:r>
          </w:p>
        </w:tc>
        <w:tc>
          <w:tcPr>
            <w:tcW w:w="89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簡介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4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52"/>
        <w:gridCol w:w="1878"/>
        <w:gridCol w:w="1681"/>
        <w:gridCol w:w="1292"/>
        <w:gridCol w:w="2238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商品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br/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:Product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8" w:type="pct"/>
            <w:gridSpan w:val="2"/>
            <w:hideMark/>
          </w:tcPr>
          <w:p w:rsidR="00696F7C" w:rsidRPr="00A1025D" w:rsidRDefault="00696F7C" w:rsidP="00150C4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8" w:type="pct"/>
            <w:gridSpan w:val="2"/>
            <w:hideMark/>
          </w:tcPr>
          <w:p w:rsidR="00696F7C" w:rsidRPr="00A1025D" w:rsidRDefault="005330BE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_No→Seller</w:t>
            </w:r>
          </w:p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Category_No→Product_Category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696F7C" w:rsidRPr="00A1025D" w:rsidRDefault="00696F7C" w:rsidP="00067A5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9" w:type="pct"/>
            <w:hideMark/>
          </w:tcPr>
          <w:p w:rsidR="00696F7C" w:rsidRPr="00A1025D" w:rsidRDefault="005330BE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Cs w:val="24"/>
              </w:rPr>
              <w:t>Slr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_No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廠商編號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696F7C" w:rsidRPr="00A1025D" w:rsidRDefault="00696F7C" w:rsidP="00067A5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Product_Name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商品名稱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50</w:t>
            </w: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Description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商品詳情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商品說明文字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Category_No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商品類別編號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5</w:t>
            </w:r>
          </w:p>
        </w:tc>
        <w:tc>
          <w:tcPr>
            <w:tcW w:w="1070" w:type="pct"/>
            <w:hideMark/>
          </w:tcPr>
          <w:p w:rsidR="00696F7C" w:rsidRPr="00A1025D" w:rsidRDefault="00067A5A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696F7C"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Stock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商品庫存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存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JSON</w:t>
            </w:r>
          </w:p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Key: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規格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  <w:t>Value: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該規格庫存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上架狀態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696F7C" w:rsidRPr="00A1025D" w:rsidRDefault="00696F7C" w:rsidP="00150C4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29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Price</w:t>
            </w:r>
          </w:p>
        </w:tc>
        <w:tc>
          <w:tcPr>
            <w:tcW w:w="89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價格</w:t>
            </w:r>
          </w:p>
        </w:tc>
        <w:tc>
          <w:tcPr>
            <w:tcW w:w="804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8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70" w:type="pct"/>
            <w:hideMark/>
          </w:tcPr>
          <w:p w:rsidR="00696F7C" w:rsidRPr="00A1025D" w:rsidRDefault="00696F7C" w:rsidP="00150C4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6730D5" w:rsidRPr="004132FE" w:rsidRDefault="006730D5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33"/>
        <w:gridCol w:w="1897"/>
        <w:gridCol w:w="1681"/>
        <w:gridCol w:w="1303"/>
        <w:gridCol w:w="2227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商品照片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:ProductImg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8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7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Img_No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8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Product_No→Product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欄位編號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Img_No</w:t>
            </w:r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9D7823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5" w:type="pct"/>
            <w:hideMark/>
          </w:tcPr>
          <w:p w:rsidR="00696F7C" w:rsidRPr="00A1025D" w:rsidRDefault="00696F7C" w:rsidP="009D7823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</w:t>
            </w:r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0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Describe</w:t>
            </w:r>
          </w:p>
        </w:tc>
        <w:tc>
          <w:tcPr>
            <w:tcW w:w="906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照片說明</w:t>
            </w:r>
          </w:p>
        </w:tc>
        <w:tc>
          <w:tcPr>
            <w:tcW w:w="804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65" w:type="pct"/>
            <w:hideMark/>
          </w:tcPr>
          <w:p w:rsidR="00696F7C" w:rsidRPr="00A1025D" w:rsidRDefault="00696F7C" w:rsidP="001E24FD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FE1C77" w:rsidRPr="004132FE" w:rsidRDefault="00FE1C77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2127"/>
        <w:gridCol w:w="1886"/>
        <w:gridCol w:w="1704"/>
        <w:gridCol w:w="1290"/>
        <w:gridCol w:w="2233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9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商品類別</w:t>
            </w:r>
          </w:p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:Product_Category</w:t>
            </w:r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5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9" w:type="pct"/>
            <w:gridSpan w:val="2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Category_No</w:t>
            </w:r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5" w:type="pct"/>
            <w:gridSpan w:val="2"/>
            <w:hideMark/>
          </w:tcPr>
          <w:p w:rsidR="00696F7C" w:rsidRPr="00A1025D" w:rsidRDefault="00696F7C" w:rsidP="001E24FD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Category_No</w:t>
            </w:r>
          </w:p>
        </w:tc>
        <w:tc>
          <w:tcPr>
            <w:tcW w:w="90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商品類別編號</w:t>
            </w:r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8" w:type="pct"/>
            <w:hideMark/>
          </w:tcPr>
          <w:p w:rsidR="00696F7C" w:rsidRPr="00A1025D" w:rsidRDefault="00696F7C" w:rsidP="00AA0C8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Category_Name</w:t>
            </w:r>
          </w:p>
        </w:tc>
        <w:tc>
          <w:tcPr>
            <w:tcW w:w="902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商品類別名稱</w:t>
            </w:r>
          </w:p>
        </w:tc>
        <w:tc>
          <w:tcPr>
            <w:tcW w:w="815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7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68" w:type="pct"/>
            <w:hideMark/>
          </w:tcPr>
          <w:p w:rsidR="00696F7C" w:rsidRPr="00A1025D" w:rsidRDefault="00696F7C" w:rsidP="001E24F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NOT NULL </w:t>
            </w:r>
          </w:p>
        </w:tc>
      </w:tr>
    </w:tbl>
    <w:p w:rsidR="00FE1C77" w:rsidRDefault="00FE1C77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25"/>
        <w:gridCol w:w="1893"/>
        <w:gridCol w:w="1711"/>
        <w:gridCol w:w="1290"/>
        <w:gridCol w:w="2223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1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商品收藏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:Product_Collection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1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 + Product_No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Member_No→Employee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Product_No→Product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left="-29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</w:p>
        </w:tc>
        <w:tc>
          <w:tcPr>
            <w:tcW w:w="90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left="-44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left="31"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</w:p>
        </w:tc>
        <w:tc>
          <w:tcPr>
            <w:tcW w:w="90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left="-29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905" w:type="pct"/>
            <w:hideMark/>
          </w:tcPr>
          <w:p w:rsidR="002A2567" w:rsidRPr="00A1025D" w:rsidRDefault="002A2567" w:rsidP="006E31DA">
            <w:pPr>
              <w:widowControl/>
              <w:ind w:left="-14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17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3" w:type="pct"/>
            <w:hideMark/>
          </w:tcPr>
          <w:p w:rsidR="002A2567" w:rsidRPr="00A1025D" w:rsidRDefault="002A2567" w:rsidP="006E31DA">
            <w:pPr>
              <w:widowControl/>
              <w:ind w:left="-44"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E6600C" w:rsidRDefault="00E6600C" w:rsidP="00E6600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E6600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25"/>
        <w:gridCol w:w="1890"/>
        <w:gridCol w:w="1709"/>
        <w:gridCol w:w="1305"/>
        <w:gridCol w:w="2212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檢舉商品案件</w:t>
            </w:r>
          </w:p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:ReportProduct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2" w:type="pct"/>
            <w:gridSpan w:val="2"/>
            <w:hideMark/>
          </w:tcPr>
          <w:p w:rsidR="00E6600C" w:rsidRPr="00A1025D" w:rsidRDefault="00E6600C" w:rsidP="00E6600C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Report_No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2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Member_No→Member</w:t>
            </w:r>
          </w:p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Realtor_No→Realtor</w:t>
            </w:r>
          </w:p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欄位描述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Report_No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案件編號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</w:t>
            </w:r>
          </w:p>
        </w:tc>
        <w:tc>
          <w:tcPr>
            <w:tcW w:w="1058" w:type="pct"/>
            <w:hideMark/>
          </w:tcPr>
          <w:p w:rsidR="00E6600C" w:rsidRPr="00A1025D" w:rsidRDefault="00B51FE9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E6600C"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E6600C" w:rsidRPr="00A1025D" w:rsidRDefault="00E6600C" w:rsidP="00B51FE9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</w:t>
            </w:r>
          </w:p>
        </w:tc>
        <w:tc>
          <w:tcPr>
            <w:tcW w:w="1058" w:type="pct"/>
            <w:hideMark/>
          </w:tcPr>
          <w:p w:rsidR="00E6600C" w:rsidRPr="00A1025D" w:rsidRDefault="00E6600C" w:rsidP="00B51FE9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Reason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檢舉理由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200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Result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處理註記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200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90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案件狀態</w:t>
            </w:r>
          </w:p>
        </w:tc>
        <w:tc>
          <w:tcPr>
            <w:tcW w:w="817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4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</w:t>
            </w:r>
          </w:p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Off</w:t>
            </w:r>
          </w:p>
        </w:tc>
      </w:tr>
    </w:tbl>
    <w:p w:rsidR="001E120B" w:rsidRPr="004132FE" w:rsidRDefault="001E120B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2112"/>
        <w:gridCol w:w="1888"/>
        <w:gridCol w:w="1713"/>
        <w:gridCol w:w="1320"/>
        <w:gridCol w:w="2194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3" w:type="pct"/>
            <w:gridSpan w:val="2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房屋照片</w:t>
            </w:r>
          </w:p>
          <w:p w:rsidR="00A87457" w:rsidRPr="00A1025D" w:rsidRDefault="00A87457" w:rsidP="00392E7F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:HouseImages</w:t>
            </w:r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Img_No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主鍵</w:t>
            </w:r>
          </w:p>
        </w:tc>
        <w:tc>
          <w:tcPr>
            <w:tcW w:w="1913" w:type="pct"/>
            <w:gridSpan w:val="2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House_No→HouseInfo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0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3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31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0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Img_No</w:t>
            </w:r>
          </w:p>
        </w:tc>
        <w:tc>
          <w:tcPr>
            <w:tcW w:w="903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照片編號</w:t>
            </w:r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1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5</w:t>
            </w:r>
          </w:p>
        </w:tc>
        <w:tc>
          <w:tcPr>
            <w:tcW w:w="104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0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</w:p>
        </w:tc>
        <w:tc>
          <w:tcPr>
            <w:tcW w:w="903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房屋編號</w:t>
            </w:r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31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0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Img</w:t>
            </w:r>
          </w:p>
        </w:tc>
        <w:tc>
          <w:tcPr>
            <w:tcW w:w="903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</w:t>
            </w:r>
          </w:p>
        </w:tc>
        <w:tc>
          <w:tcPr>
            <w:tcW w:w="819" w:type="pct"/>
            <w:hideMark/>
          </w:tcPr>
          <w:p w:rsidR="00A87457" w:rsidRPr="00A1025D" w:rsidRDefault="00A87457" w:rsidP="00392E7F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31" w:type="pct"/>
            <w:hideMark/>
          </w:tcPr>
          <w:p w:rsidR="00A87457" w:rsidRPr="00A1025D" w:rsidRDefault="00A87457" w:rsidP="00392E7F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9" w:type="pct"/>
            <w:hideMark/>
          </w:tcPr>
          <w:p w:rsidR="00A87457" w:rsidRPr="00A1025D" w:rsidRDefault="00A87457" w:rsidP="00392E7F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2A2567" w:rsidRPr="004132FE" w:rsidRDefault="002A2567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ind w:right="-1440"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523"/>
        <w:gridCol w:w="1808"/>
        <w:gridCol w:w="1631"/>
        <w:gridCol w:w="1223"/>
        <w:gridCol w:w="2136"/>
      </w:tblGrid>
      <w:tr w:rsidR="004132FE" w:rsidRPr="00A1025D" w:rsidTr="00A1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19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房屋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:HouseInfo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2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19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2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House_No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房屋編號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Title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房屋名稱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Location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房屋區域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Price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房屋價格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Total_Pings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房屋總坪數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Main_Pings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房屋主建坪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Amenity_Pings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房屋共有建坪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Accessory_Pings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房屋附屬建坪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Floor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房屋樓層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Age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房屋屋齡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11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Pattern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房屋格局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12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Orientation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房屋朝向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13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building_Materials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房屋建材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14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Parking_Space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房屋車位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15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Classification_Of_Land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房屋土地分區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16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Land_Pings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土地坪數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10,2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17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Data_Info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其餘詳細資訊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18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Main_Img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主照片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19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Lat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經度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3,8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20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Lng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緯度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3,8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21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House_States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上架狀態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A1025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22</w:t>
            </w:r>
          </w:p>
        </w:tc>
        <w:tc>
          <w:tcPr>
            <w:tcW w:w="101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Insert_Time</w:t>
            </w:r>
          </w:p>
        </w:tc>
        <w:tc>
          <w:tcPr>
            <w:tcW w:w="90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最後修改時間</w:t>
            </w:r>
          </w:p>
        </w:tc>
        <w:tc>
          <w:tcPr>
            <w:tcW w:w="81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3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6</w:t>
            </w:r>
          </w:p>
        </w:tc>
        <w:tc>
          <w:tcPr>
            <w:tcW w:w="1059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E6600C" w:rsidRDefault="00E6600C" w:rsidP="00E6600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E6600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25"/>
        <w:gridCol w:w="1893"/>
        <w:gridCol w:w="1711"/>
        <w:gridCol w:w="1317"/>
        <w:gridCol w:w="2196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1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廣告</w:t>
            </w:r>
          </w:p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:Advertisement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Ad_No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1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Ad_No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Product_No→Product</w:t>
            </w:r>
          </w:p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Ad_No</w:t>
            </w:r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廣告編號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0" w:type="pct"/>
            <w:hideMark/>
          </w:tcPr>
          <w:p w:rsidR="00E6600C" w:rsidRPr="00A1025D" w:rsidRDefault="00E6600C" w:rsidP="002A59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2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0" w:type="pct"/>
            <w:hideMark/>
          </w:tcPr>
          <w:p w:rsidR="00E6600C" w:rsidRPr="00A1025D" w:rsidRDefault="00E6600C" w:rsidP="002A5942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0" w:type="pct"/>
            <w:hideMark/>
          </w:tcPr>
          <w:p w:rsidR="00E6600C" w:rsidRPr="00A1025D" w:rsidRDefault="00E6600C" w:rsidP="002A5942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Ad_Type</w:t>
            </w:r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廣告類型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0" w:type="pct"/>
            <w:hideMark/>
          </w:tcPr>
          <w:p w:rsidR="00E6600C" w:rsidRPr="00A1025D" w:rsidRDefault="00E6600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Appling_Date</w:t>
            </w:r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申請時間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Audit_Date</w:t>
            </w:r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審核時間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16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Expiration_Date</w:t>
            </w:r>
          </w:p>
        </w:tc>
        <w:tc>
          <w:tcPr>
            <w:tcW w:w="90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有效期限</w:t>
            </w:r>
          </w:p>
        </w:tc>
        <w:tc>
          <w:tcPr>
            <w:tcW w:w="818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DATE</w:t>
            </w:r>
          </w:p>
        </w:tc>
        <w:tc>
          <w:tcPr>
            <w:tcW w:w="63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0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FE1C77" w:rsidRPr="004132FE" w:rsidRDefault="00FE1C77" w:rsidP="00696F7C">
      <w:pPr>
        <w:widowControl/>
        <w:rPr>
          <w:rFonts w:ascii="Times New Roman" w:eastAsia="標楷體" w:hAnsi="Times New Roman"/>
          <w:vanish/>
          <w:kern w:val="0"/>
          <w:szCs w:val="24"/>
        </w:rPr>
      </w:pPr>
    </w:p>
    <w:p w:rsidR="00E6600C" w:rsidRPr="004132FE" w:rsidRDefault="00E6600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23"/>
        <w:gridCol w:w="1907"/>
        <w:gridCol w:w="1698"/>
        <w:gridCol w:w="1328"/>
        <w:gridCol w:w="2185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27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文章</w:t>
            </w:r>
          </w:p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:Article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Article_No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27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Article_No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Realtor_No→Realtor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Article_No</w:t>
            </w:r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文章編號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E6600C" w:rsidRPr="00A1025D" w:rsidRDefault="000E2144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E6600C"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</w:t>
            </w:r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E6600C" w:rsidRPr="00A1025D" w:rsidRDefault="00E6600C" w:rsidP="000E2144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Article_body</w:t>
            </w:r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文章內容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CLOB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E6600C" w:rsidRPr="00A1025D" w:rsidRDefault="00E6600C" w:rsidP="00E6600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Post_Date</w:t>
            </w:r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張貼時間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E6600C" w:rsidRPr="00A1025D" w:rsidRDefault="000E2144" w:rsidP="00E6600C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="00E6600C"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1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Article_State</w:t>
            </w:r>
          </w:p>
        </w:tc>
        <w:tc>
          <w:tcPr>
            <w:tcW w:w="9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文章狀態</w:t>
            </w:r>
          </w:p>
        </w:tc>
        <w:tc>
          <w:tcPr>
            <w:tcW w:w="812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3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45" w:type="pct"/>
            <w:hideMark/>
          </w:tcPr>
          <w:p w:rsidR="00E6600C" w:rsidRPr="00A1025D" w:rsidRDefault="00E6600C" w:rsidP="00E6600C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E6600C" w:rsidRDefault="00E6600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152"/>
        <w:gridCol w:w="1890"/>
        <w:gridCol w:w="1698"/>
        <w:gridCol w:w="1330"/>
        <w:gridCol w:w="2183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33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 xml:space="preserve">: 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追蹤房仲</w:t>
            </w:r>
          </w:p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 Follow_Realtors_List</w:t>
            </w:r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80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33" w:type="pct"/>
            <w:gridSpan w:val="2"/>
            <w:hideMark/>
          </w:tcPr>
          <w:p w:rsidR="00025EBE" w:rsidRPr="00A1025D" w:rsidRDefault="0052215C" w:rsidP="0052215C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Realtor_No+Member_No</w:t>
            </w:r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80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Realtor_No→</w:t>
            </w:r>
            <w:r w:rsidR="00392E7F" w:rsidRPr="00A1025D">
              <w:rPr>
                <w:rFonts w:ascii="Times New Roman" w:eastAsia="標楷體" w:hAnsi="Times New Roman"/>
                <w:kern w:val="0"/>
                <w:szCs w:val="24"/>
              </w:rPr>
              <w:t>Realtor</w:t>
            </w:r>
          </w:p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Member_No→</w:t>
            </w:r>
            <w:r w:rsidR="00392E7F" w:rsidRPr="00A1025D">
              <w:rPr>
                <w:rFonts w:ascii="Times New Roman" w:eastAsia="標楷體" w:hAnsi="Times New Roman"/>
                <w:shd w:val="clear" w:color="auto" w:fill="FFFFFF"/>
              </w:rPr>
              <w:t>Member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9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0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36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9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Realtor_No</w:t>
            </w:r>
          </w:p>
        </w:tc>
        <w:tc>
          <w:tcPr>
            <w:tcW w:w="90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房仲編號</w:t>
            </w:r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6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4" w:type="pct"/>
            <w:hideMark/>
          </w:tcPr>
          <w:p w:rsidR="00025EBE" w:rsidRPr="00A1025D" w:rsidRDefault="00025EBE" w:rsidP="000E2144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9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</w:p>
        </w:tc>
        <w:tc>
          <w:tcPr>
            <w:tcW w:w="90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36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4" w:type="pct"/>
            <w:hideMark/>
          </w:tcPr>
          <w:p w:rsidR="00025EBE" w:rsidRPr="00A1025D" w:rsidRDefault="00025EBE" w:rsidP="000E2144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025EBE" w:rsidRPr="00A1025D" w:rsidRDefault="00025EBE" w:rsidP="00025EBE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9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Follow_Date</w:t>
            </w:r>
          </w:p>
        </w:tc>
        <w:tc>
          <w:tcPr>
            <w:tcW w:w="90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追蹤開始時間</w:t>
            </w:r>
          </w:p>
        </w:tc>
        <w:tc>
          <w:tcPr>
            <w:tcW w:w="812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36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4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A87457" w:rsidRPr="004132FE" w:rsidRDefault="00A8745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2148"/>
        <w:gridCol w:w="1966"/>
        <w:gridCol w:w="1656"/>
        <w:gridCol w:w="1313"/>
        <w:gridCol w:w="2185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67" w:type="pct"/>
            <w:gridSpan w:val="2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員工</w:t>
            </w:r>
          </w:p>
          <w:p w:rsidR="00696F7C" w:rsidRPr="00A1025D" w:rsidRDefault="00696F7C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:Employee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67" w:type="pct"/>
            <w:gridSpan w:val="2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0E2144" w:rsidRPr="00A1025D" w:rsidRDefault="000E2144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ID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員工帳號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Password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員工密碼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Name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員工姓名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LastLogin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上次登入時間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LastBadLogin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上次錯誤登入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7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BadLoginTry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錯誤登入嘗試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次數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Photo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照片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員工帳號狀態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Active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  <w:t>InActive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10</w:t>
            </w:r>
          </w:p>
        </w:tc>
        <w:tc>
          <w:tcPr>
            <w:tcW w:w="1027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CreateDate</w:t>
            </w:r>
          </w:p>
        </w:tc>
        <w:tc>
          <w:tcPr>
            <w:tcW w:w="940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帳號創建時間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8" w:type="pct"/>
            <w:hideMark/>
          </w:tcPr>
          <w:p w:rsidR="00696F7C" w:rsidRPr="00A1025D" w:rsidRDefault="00696F7C" w:rsidP="00025EB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696F7C" w:rsidRPr="00A1025D" w:rsidRDefault="00696F7C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025EBE" w:rsidRDefault="00025EBE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2162"/>
        <w:gridCol w:w="1964"/>
        <w:gridCol w:w="1656"/>
        <w:gridCol w:w="1313"/>
        <w:gridCol w:w="2185"/>
      </w:tblGrid>
      <w:tr w:rsidR="004132FE" w:rsidRPr="00A1025D" w:rsidTr="001E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73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員工權限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:Employee _AUTH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1E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73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EMP_No+Function_No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Function_No→ BK_Function</w:t>
            </w:r>
          </w:p>
        </w:tc>
      </w:tr>
      <w:tr w:rsidR="004132FE" w:rsidRPr="00A1025D" w:rsidTr="001E120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1E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1E120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Function_No</w:t>
            </w:r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後台功能編號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1E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1E120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4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Editor</w:t>
            </w:r>
          </w:p>
        </w:tc>
        <w:tc>
          <w:tcPr>
            <w:tcW w:w="939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新增者編號</w:t>
            </w:r>
          </w:p>
        </w:tc>
        <w:tc>
          <w:tcPr>
            <w:tcW w:w="792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45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記錄新增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此權限者的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</w:p>
        </w:tc>
      </w:tr>
    </w:tbl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025EBE" w:rsidRDefault="00025EBE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025EBE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2178"/>
        <w:gridCol w:w="1950"/>
        <w:gridCol w:w="1654"/>
        <w:gridCol w:w="1315"/>
        <w:gridCol w:w="2247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62" w:type="pct"/>
            <w:gridSpan w:val="2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後台功能</w:t>
            </w:r>
          </w:p>
          <w:p w:rsidR="00025EBE" w:rsidRPr="00A1025D" w:rsidRDefault="00025EBE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:BK_Function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93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62" w:type="pct"/>
            <w:gridSpan w:val="2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Function_No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93" w:type="pct"/>
            <w:gridSpan w:val="2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Function_No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後台功能編號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8" w:type="pct"/>
            <w:hideMark/>
          </w:tcPr>
          <w:p w:rsidR="00B465A1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025EBE" w:rsidRPr="00A1025D" w:rsidRDefault="00025EBE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Name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後台功能名稱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40</w:t>
            </w: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Describe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後台功能說明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State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後台功能狀態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  <w:t>Off→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停止</w:t>
            </w:r>
          </w:p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On→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上線中</w:t>
            </w:r>
          </w:p>
          <w:p w:rsidR="00025EBE" w:rsidRPr="00A1025D" w:rsidRDefault="00025EBE" w:rsidP="00025EB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Test→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測試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35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Update</w:t>
            </w:r>
          </w:p>
        </w:tc>
        <w:tc>
          <w:tcPr>
            <w:tcW w:w="927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86" w:type="pct"/>
            <w:hideMark/>
          </w:tcPr>
          <w:p w:rsidR="00025EBE" w:rsidRPr="00A1025D" w:rsidRDefault="00025EBE" w:rsidP="00025EB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5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68" w:type="pct"/>
            <w:hideMark/>
          </w:tcPr>
          <w:p w:rsidR="00025EBE" w:rsidRPr="00A1025D" w:rsidRDefault="00025EBE" w:rsidP="00025EB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B465A1" w:rsidRDefault="00B465A1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10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2200"/>
        <w:gridCol w:w="1901"/>
        <w:gridCol w:w="1640"/>
        <w:gridCol w:w="1414"/>
        <w:gridCol w:w="2254"/>
      </w:tblGrid>
      <w:tr w:rsidR="004132FE" w:rsidRPr="001E120B" w:rsidTr="00B57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表格名稱</w:t>
            </w:r>
          </w:p>
        </w:tc>
        <w:tc>
          <w:tcPr>
            <w:tcW w:w="4101" w:type="dxa"/>
            <w:gridSpan w:val="2"/>
            <w:hideMark/>
          </w:tcPr>
          <w:p w:rsidR="000D00F8" w:rsidRPr="001E120B" w:rsidRDefault="000D00F8" w:rsidP="004132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中文</w:t>
            </w:r>
            <w:r w:rsidRPr="001E120B">
              <w:rPr>
                <w:rFonts w:ascii="Times New Roman" w:eastAsia="標楷體" w:hAnsi="Times New Roman"/>
                <w:b w:val="0"/>
              </w:rPr>
              <w:t>:</w:t>
            </w:r>
            <w:r w:rsidRPr="001E120B">
              <w:rPr>
                <w:rFonts w:ascii="Times New Roman" w:eastAsia="標楷體" w:hAnsi="Times New Roman"/>
                <w:b w:val="0"/>
              </w:rPr>
              <w:t>訂單</w:t>
            </w:r>
          </w:p>
          <w:p w:rsidR="000D00F8" w:rsidRPr="001E120B" w:rsidRDefault="000D00F8" w:rsidP="004132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英文</w:t>
            </w:r>
            <w:r w:rsidRPr="001E120B">
              <w:rPr>
                <w:rFonts w:ascii="Times New Roman" w:eastAsia="標楷體" w:hAnsi="Times New Roman"/>
                <w:b w:val="0"/>
              </w:rPr>
              <w:t>:Order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索引鍵</w:t>
            </w:r>
          </w:p>
        </w:tc>
        <w:tc>
          <w:tcPr>
            <w:tcW w:w="3668" w:type="dxa"/>
            <w:gridSpan w:val="2"/>
            <w:hideMark/>
          </w:tcPr>
          <w:p w:rsidR="000D00F8" w:rsidRPr="001E120B" w:rsidRDefault="000D00F8" w:rsidP="004132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</w:rPr>
            </w:pP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主鍵</w:t>
            </w:r>
          </w:p>
        </w:tc>
        <w:tc>
          <w:tcPr>
            <w:tcW w:w="4101" w:type="dxa"/>
            <w:gridSpan w:val="2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Order_No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外來鍵</w:t>
            </w:r>
          </w:p>
        </w:tc>
        <w:tc>
          <w:tcPr>
            <w:tcW w:w="3668" w:type="dxa"/>
            <w:gridSpan w:val="2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Member_No→Member</w:t>
            </w:r>
          </w:p>
          <w:p w:rsidR="000D00F8" w:rsidRPr="001E120B" w:rsidRDefault="005330BE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Slr</w:t>
            </w:r>
            <w:r w:rsidR="000D00F8" w:rsidRPr="001E120B">
              <w:rPr>
                <w:rFonts w:ascii="Times New Roman" w:eastAsia="標楷體" w:hAnsi="Times New Roman"/>
              </w:rPr>
              <w:t>_No→Seller</w:t>
            </w:r>
          </w:p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CP_No→Coupon</w:t>
            </w: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欄位編號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欄位名稱</w:t>
            </w:r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欄位敘述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資料型態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欄位長度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備註</w:t>
            </w: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1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Order_No</w:t>
            </w:r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訂單編號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NOT NULL (PK)</w:t>
            </w: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2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Member_No</w:t>
            </w:r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會員編號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NOT NULL (FK)</w:t>
            </w: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3</w:t>
            </w:r>
          </w:p>
        </w:tc>
        <w:tc>
          <w:tcPr>
            <w:tcW w:w="2200" w:type="dxa"/>
            <w:hideMark/>
          </w:tcPr>
          <w:p w:rsidR="000D00F8" w:rsidRPr="001E120B" w:rsidRDefault="005330BE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Slr</w:t>
            </w:r>
            <w:r w:rsidR="000D00F8" w:rsidRPr="001E120B">
              <w:rPr>
                <w:rFonts w:ascii="Times New Roman" w:eastAsia="標楷體" w:hAnsi="Times New Roman"/>
              </w:rPr>
              <w:t>_No</w:t>
            </w:r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廠商編號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NOT NULL (FK)</w:t>
            </w: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4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Order_Status</w:t>
            </w:r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訂單狀態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VARCHAR2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20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未出貨</w:t>
            </w:r>
          </w:p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已出貨</w:t>
            </w:r>
          </w:p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取消</w:t>
            </w: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5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ResR_Date</w:t>
            </w:r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預約時間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TIMESTAMP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6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6</w:t>
            </w:r>
          </w:p>
        </w:tc>
        <w:tc>
          <w:tcPr>
            <w:tcW w:w="2200" w:type="dxa"/>
            <w:hideMark/>
          </w:tcPr>
          <w:p w:rsidR="000D00F8" w:rsidRPr="001E120B" w:rsidRDefault="005330BE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Slr</w:t>
            </w:r>
            <w:r w:rsidR="000D00F8" w:rsidRPr="001E120B">
              <w:rPr>
                <w:rFonts w:ascii="Times New Roman" w:eastAsia="標楷體" w:hAnsi="Times New Roman"/>
              </w:rPr>
              <w:t>_Rate</w:t>
            </w:r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廠商評分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7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Member_Rate</w:t>
            </w:r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會員評分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8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Member_Review</w:t>
            </w:r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會員評價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VARCHAR2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30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9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params</w:t>
            </w:r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付款交易資料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CLOB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  <w:tr w:rsidR="004132FE" w:rsidRPr="001E120B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0D00F8" w:rsidRPr="001E120B" w:rsidRDefault="000D00F8" w:rsidP="004132FE">
            <w:pPr>
              <w:jc w:val="both"/>
              <w:rPr>
                <w:rFonts w:ascii="Times New Roman" w:eastAsia="標楷體" w:hAnsi="Times New Roman"/>
                <w:b w:val="0"/>
              </w:rPr>
            </w:pPr>
            <w:r w:rsidRPr="001E120B">
              <w:rPr>
                <w:rFonts w:ascii="Times New Roman" w:eastAsia="標楷體" w:hAnsi="Times New Roman"/>
                <w:b w:val="0"/>
              </w:rPr>
              <w:t>10</w:t>
            </w:r>
          </w:p>
        </w:tc>
        <w:tc>
          <w:tcPr>
            <w:tcW w:w="220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CP_No</w:t>
            </w:r>
          </w:p>
        </w:tc>
        <w:tc>
          <w:tcPr>
            <w:tcW w:w="1901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優惠券編號</w:t>
            </w:r>
          </w:p>
        </w:tc>
        <w:tc>
          <w:tcPr>
            <w:tcW w:w="1640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NUMBER</w:t>
            </w:r>
          </w:p>
        </w:tc>
        <w:tc>
          <w:tcPr>
            <w:tcW w:w="141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1E120B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2254" w:type="dxa"/>
            <w:hideMark/>
          </w:tcPr>
          <w:p w:rsidR="000D00F8" w:rsidRPr="001E120B" w:rsidRDefault="000D00F8" w:rsidP="004132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</w:tbl>
    <w:p w:rsidR="00720B60" w:rsidRPr="004132FE" w:rsidRDefault="00720B60" w:rsidP="00720B60">
      <w:pPr>
        <w:widowControl/>
        <w:rPr>
          <w:rFonts w:ascii="新細明體" w:hAnsi="新細明體" w:cs="新細明體"/>
          <w:kern w:val="0"/>
          <w:szCs w:val="24"/>
        </w:rPr>
      </w:pPr>
    </w:p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4"/>
        <w:gridCol w:w="2255"/>
        <w:gridCol w:w="1865"/>
        <w:gridCol w:w="1638"/>
        <w:gridCol w:w="1390"/>
        <w:gridCol w:w="2185"/>
      </w:tblGrid>
      <w:tr w:rsidR="004132FE" w:rsidRPr="00A1025D" w:rsidTr="00B57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57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訂單明細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:Order_Detail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98" w:type="pct"/>
            <w:gridSpan w:val="2"/>
            <w:hideMark/>
          </w:tcPr>
          <w:p w:rsidR="002A2567" w:rsidRPr="00A1025D" w:rsidRDefault="002A2567" w:rsidP="006E31DA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57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Order_No + Product_No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98" w:type="pct"/>
            <w:gridSpan w:val="2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Order_No→Order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Product_No→Product</w:t>
            </w:r>
          </w:p>
        </w:tc>
      </w:tr>
      <w:tr w:rsidR="004132FE" w:rsidRPr="00A1025D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Order_No</w:t>
            </w:r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訂單編號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Product_No</w:t>
            </w:r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商品編號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 PK)</w:t>
            </w:r>
          </w:p>
        </w:tc>
      </w:tr>
      <w:tr w:rsidR="004132FE" w:rsidRPr="00A1025D" w:rsidTr="00B57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Unit_price</w:t>
            </w:r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單價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儲存下訂單時的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商品單價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因為商品</w:t>
            </w:r>
          </w:p>
          <w:p w:rsidR="002A2567" w:rsidRPr="00A1025D" w:rsidRDefault="002A2567" w:rsidP="006E31DA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lastRenderedPageBreak/>
              <w:t>那邊的定價會修改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br/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所以要存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</w:tr>
      <w:tr w:rsidR="004132FE" w:rsidRPr="00A1025D" w:rsidTr="00B573C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4</w:t>
            </w:r>
          </w:p>
        </w:tc>
        <w:tc>
          <w:tcPr>
            <w:tcW w:w="1071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quantity</w:t>
            </w:r>
          </w:p>
        </w:tc>
        <w:tc>
          <w:tcPr>
            <w:tcW w:w="886" w:type="pct"/>
            <w:hideMark/>
          </w:tcPr>
          <w:p w:rsidR="002A2567" w:rsidRPr="00A1025D" w:rsidRDefault="002A2567" w:rsidP="006E31DA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訂購數量</w:t>
            </w:r>
          </w:p>
        </w:tc>
        <w:tc>
          <w:tcPr>
            <w:tcW w:w="778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660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38" w:type="pct"/>
            <w:hideMark/>
          </w:tcPr>
          <w:p w:rsidR="002A2567" w:rsidRPr="00A1025D" w:rsidRDefault="002A2567" w:rsidP="006E31DA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</w:tbl>
    <w:p w:rsidR="002A2567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2177"/>
        <w:gridCol w:w="1922"/>
        <w:gridCol w:w="1656"/>
        <w:gridCol w:w="1301"/>
        <w:gridCol w:w="2198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60" w:type="pct"/>
            <w:gridSpan w:val="2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新聞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:News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B465A1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60" w:type="pct"/>
            <w:gridSpan w:val="2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News_No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News_No</w:t>
            </w:r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2" w:type="pct"/>
            <w:hideMark/>
          </w:tcPr>
          <w:p w:rsidR="00B465A1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2" w:type="pct"/>
            <w:hideMark/>
          </w:tcPr>
          <w:p w:rsidR="00696F7C" w:rsidRPr="00A1025D" w:rsidRDefault="00696F7C" w:rsidP="0068032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News_Type</w:t>
            </w:r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新聞種類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8663BA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專題報導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看屋百科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安家百科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News_Title</w:t>
            </w:r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新聞標題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300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News_Content</w:t>
            </w:r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新聞內容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6000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News_State</w:t>
            </w:r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新聞狀態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8663BA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公告中</w:t>
            </w:r>
          </w:p>
          <w:p w:rsidR="00696F7C" w:rsidRPr="00A1025D" w:rsidRDefault="00696F7C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已撤銷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41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News_Date</w:t>
            </w:r>
          </w:p>
        </w:tc>
        <w:tc>
          <w:tcPr>
            <w:tcW w:w="919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2" w:type="pct"/>
            <w:hideMark/>
          </w:tcPr>
          <w:p w:rsidR="00696F7C" w:rsidRPr="00A1025D" w:rsidRDefault="00696F7C" w:rsidP="00B465A1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2" w:type="pct"/>
            <w:hideMark/>
          </w:tcPr>
          <w:p w:rsidR="00696F7C" w:rsidRPr="00A1025D" w:rsidRDefault="00696F7C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B465A1" w:rsidRPr="004132FE" w:rsidRDefault="00B465A1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3B60A3" w:rsidRPr="004132FE" w:rsidRDefault="003B60A3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2A2567" w:rsidRPr="004132FE" w:rsidRDefault="002A2567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4F275F" w:rsidRPr="004132FE" w:rsidRDefault="004F275F" w:rsidP="00B465A1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179"/>
        <w:gridCol w:w="1918"/>
        <w:gridCol w:w="1658"/>
        <w:gridCol w:w="1288"/>
        <w:gridCol w:w="2210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59" w:type="pct"/>
            <w:gridSpan w:val="2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公告</w:t>
            </w:r>
          </w:p>
          <w:p w:rsidR="00B465A1" w:rsidRPr="00A1025D" w:rsidRDefault="00B465A1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:ANN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B465A1" w:rsidRPr="00A1025D" w:rsidRDefault="00B465A1" w:rsidP="00B465A1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59" w:type="pct"/>
            <w:gridSpan w:val="2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ANN_No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ANN_No</w:t>
            </w:r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公告編號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7" w:type="pct"/>
            <w:hideMark/>
          </w:tcPr>
          <w:p w:rsidR="0068032D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7" w:type="pct"/>
            <w:hideMark/>
          </w:tcPr>
          <w:p w:rsidR="00B465A1" w:rsidRPr="00A1025D" w:rsidRDefault="00B465A1" w:rsidP="0068032D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ANN_Title</w:t>
            </w:r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公告標題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300</w:t>
            </w: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ANN_Content</w:t>
            </w:r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公告內容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6000</w:t>
            </w: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ANN_State</w:t>
            </w:r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公告狀態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B465A1" w:rsidRPr="00A1025D" w:rsidRDefault="008663BA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lastRenderedPageBreak/>
              <w:t>公告中</w:t>
            </w:r>
          </w:p>
          <w:p w:rsidR="00B465A1" w:rsidRPr="00A1025D" w:rsidRDefault="00B465A1" w:rsidP="00B465A1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已撤銷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6</w:t>
            </w:r>
          </w:p>
        </w:tc>
        <w:tc>
          <w:tcPr>
            <w:tcW w:w="1042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ANN_Date</w:t>
            </w:r>
          </w:p>
        </w:tc>
        <w:tc>
          <w:tcPr>
            <w:tcW w:w="91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公告時間</w:t>
            </w:r>
          </w:p>
        </w:tc>
        <w:tc>
          <w:tcPr>
            <w:tcW w:w="793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16" w:type="pct"/>
            <w:hideMark/>
          </w:tcPr>
          <w:p w:rsidR="00B465A1" w:rsidRPr="00A1025D" w:rsidRDefault="00B465A1" w:rsidP="00B465A1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7" w:type="pct"/>
            <w:hideMark/>
          </w:tcPr>
          <w:p w:rsidR="00B465A1" w:rsidRPr="00A1025D" w:rsidRDefault="00B465A1" w:rsidP="00B465A1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68032D" w:rsidRDefault="0068032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1E120B" w:rsidRPr="004132FE" w:rsidRDefault="001E120B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164"/>
        <w:gridCol w:w="1939"/>
        <w:gridCol w:w="1640"/>
        <w:gridCol w:w="1301"/>
        <w:gridCol w:w="2198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62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常見問題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:QA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4132F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62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QA_No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QA_No</w:t>
            </w:r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問題編號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2" w:type="pct"/>
            <w:hideMark/>
          </w:tcPr>
          <w:p w:rsidR="0068032D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QA_ID</w:t>
            </w:r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問題種類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註冊登入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如何預約房仲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如何購買商品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優惠卷使用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其他問題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QA_Title</w:t>
            </w:r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問題標題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300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QA_Content</w:t>
            </w:r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問題內容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6000</w:t>
            </w: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3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QA_Date</w:t>
            </w:r>
          </w:p>
        </w:tc>
        <w:tc>
          <w:tcPr>
            <w:tcW w:w="92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84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22" w:type="pct"/>
            <w:hideMark/>
          </w:tcPr>
          <w:p w:rsidR="00696F7C" w:rsidRPr="00A1025D" w:rsidRDefault="00696F7C" w:rsidP="004132FE">
            <w:pPr>
              <w:widowControl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696F7C" w:rsidRPr="004132FE" w:rsidRDefault="00696F7C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p w:rsidR="0068032D" w:rsidRPr="004132FE" w:rsidRDefault="0068032D" w:rsidP="00696F7C">
      <w:pPr>
        <w:widowControl/>
        <w:rPr>
          <w:rFonts w:ascii="Times New Roman" w:eastAsia="標楷體" w:hAnsi="Times New Roman"/>
          <w:kern w:val="0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2152"/>
        <w:gridCol w:w="1934"/>
        <w:gridCol w:w="1656"/>
        <w:gridCol w:w="1288"/>
        <w:gridCol w:w="2210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54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促銷活動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:PROMO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4132F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54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73" w:type="pct"/>
            <w:gridSpan w:val="2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EMP_No→Employee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</w:t>
            </w:r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68032D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SEQ.NEXTVAL 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EMP_No</w:t>
            </w:r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員工編號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PROMO_Name</w:t>
            </w:r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促銷名稱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PROMO_Content</w:t>
            </w:r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促銷內容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1500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PROMO_Period</w:t>
            </w:r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促銷期限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PROMO_Note</w:t>
            </w:r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注意事項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1500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PROMO_Photo</w:t>
            </w:r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促銷照片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BLOB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PROMO_State</w:t>
            </w:r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促銷狀態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16" w:type="pct"/>
            <w:hideMark/>
          </w:tcPr>
          <w:p w:rsidR="00696F7C" w:rsidRPr="00A1025D" w:rsidRDefault="0097342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上架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lastRenderedPageBreak/>
              <w:t>下架</w:t>
            </w:r>
          </w:p>
          <w:p w:rsidR="00696F7C" w:rsidRPr="00A1025D" w:rsidRDefault="00696F7C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未上架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lastRenderedPageBreak/>
              <w:t>9</w:t>
            </w:r>
          </w:p>
        </w:tc>
        <w:tc>
          <w:tcPr>
            <w:tcW w:w="1029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PROMO_Date</w:t>
            </w:r>
          </w:p>
        </w:tc>
        <w:tc>
          <w:tcPr>
            <w:tcW w:w="925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92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16" w:type="pct"/>
            <w:hideMark/>
          </w:tcPr>
          <w:p w:rsidR="00696F7C" w:rsidRPr="00A1025D" w:rsidRDefault="00696F7C" w:rsidP="004132F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8" w:type="pct"/>
            <w:hideMark/>
          </w:tcPr>
          <w:p w:rsidR="00696F7C" w:rsidRPr="00A1025D" w:rsidRDefault="00696F7C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tbl>
      <w:tblPr>
        <w:tblStyle w:val="2-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2135"/>
        <w:gridCol w:w="1949"/>
        <w:gridCol w:w="1591"/>
        <w:gridCol w:w="1338"/>
        <w:gridCol w:w="2212"/>
      </w:tblGrid>
      <w:tr w:rsidR="004132FE" w:rsidRPr="00A1025D" w:rsidTr="00FE1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表格名稱</w:t>
            </w:r>
          </w:p>
        </w:tc>
        <w:tc>
          <w:tcPr>
            <w:tcW w:w="1953" w:type="pct"/>
            <w:gridSpan w:val="2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中文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優惠券</w:t>
            </w:r>
          </w:p>
          <w:p w:rsidR="002A2567" w:rsidRPr="00A1025D" w:rsidRDefault="002A2567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英文</w:t>
            </w: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:Coupon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索引鍵</w:t>
            </w:r>
          </w:p>
        </w:tc>
        <w:tc>
          <w:tcPr>
            <w:tcW w:w="1698" w:type="pct"/>
            <w:gridSpan w:val="2"/>
            <w:hideMark/>
          </w:tcPr>
          <w:p w:rsidR="002A2567" w:rsidRPr="00A1025D" w:rsidRDefault="002A2567" w:rsidP="004132FE">
            <w:pPr>
              <w:widowControl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主鍵</w:t>
            </w:r>
          </w:p>
        </w:tc>
        <w:tc>
          <w:tcPr>
            <w:tcW w:w="1953" w:type="pct"/>
            <w:gridSpan w:val="2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CP_No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外來鍵</w:t>
            </w:r>
          </w:p>
        </w:tc>
        <w:tc>
          <w:tcPr>
            <w:tcW w:w="1698" w:type="pct"/>
            <w:gridSpan w:val="2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Member_No→Member</w:t>
            </w:r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PROMO_No→PROMO</w:t>
            </w:r>
          </w:p>
          <w:p w:rsidR="00101157" w:rsidRPr="00A1025D" w:rsidRDefault="0010115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ResR_No→Order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欄位編號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欄位名稱</w:t>
            </w:r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欄位敘述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資料型態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欄位長度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備註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1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CP_No</w:t>
            </w:r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優惠卷編號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 xml:space="preserve">SEQ.NEXTVAL </w:t>
            </w:r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2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Member_No</w:t>
            </w:r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會員編號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3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PROMO_No</w:t>
            </w:r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促銷編號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NUMBER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10115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SEQ.NEXTVAL</w:t>
            </w:r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(PK)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4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ResR_No</w:t>
            </w:r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訂單編號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(FK)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5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CP_Discount</w:t>
            </w:r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優惠卷折扣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6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CP_Period</w:t>
            </w:r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優惠卷期限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7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CP_Content</w:t>
            </w:r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優惠卷內容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1500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  <w:tr w:rsidR="004132FE" w:rsidRPr="00A1025D" w:rsidTr="00FE1C7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8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CP_State</w:t>
            </w:r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優惠卷狀態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VARCHAR2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30</w:t>
            </w: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onUse(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已使用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  <w:p w:rsidR="002A2567" w:rsidRPr="00A1025D" w:rsidRDefault="002A2567" w:rsidP="004132FE">
            <w:pPr>
              <w:widowControl/>
              <w:ind w:right="-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notUse(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未使用</w:t>
            </w: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)</w:t>
            </w:r>
          </w:p>
        </w:tc>
      </w:tr>
      <w:tr w:rsidR="004132FE" w:rsidRPr="00A1025D" w:rsidTr="00FE1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rPr>
                <w:rFonts w:ascii="Times New Roman" w:eastAsia="標楷體" w:hAnsi="Times New Roman"/>
                <w:b w:val="0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b w:val="0"/>
                <w:kern w:val="0"/>
                <w:szCs w:val="24"/>
              </w:rPr>
              <w:t>9</w:t>
            </w:r>
          </w:p>
        </w:tc>
        <w:tc>
          <w:tcPr>
            <w:tcW w:w="102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CP_Date</w:t>
            </w:r>
          </w:p>
        </w:tc>
        <w:tc>
          <w:tcPr>
            <w:tcW w:w="93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新增時間</w:t>
            </w:r>
          </w:p>
        </w:tc>
        <w:tc>
          <w:tcPr>
            <w:tcW w:w="761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TIMESTAMP</w:t>
            </w:r>
          </w:p>
        </w:tc>
        <w:tc>
          <w:tcPr>
            <w:tcW w:w="640" w:type="pct"/>
            <w:hideMark/>
          </w:tcPr>
          <w:p w:rsidR="002A2567" w:rsidRPr="00A1025D" w:rsidRDefault="002A2567" w:rsidP="004132FE">
            <w:pPr>
              <w:widowControl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</w:p>
        </w:tc>
        <w:tc>
          <w:tcPr>
            <w:tcW w:w="1058" w:type="pct"/>
            <w:hideMark/>
          </w:tcPr>
          <w:p w:rsidR="002A2567" w:rsidRPr="00A1025D" w:rsidRDefault="002A2567" w:rsidP="004132FE">
            <w:pPr>
              <w:widowControl/>
              <w:ind w:right="-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kern w:val="0"/>
                <w:szCs w:val="24"/>
              </w:rPr>
            </w:pPr>
            <w:r w:rsidRPr="00A1025D">
              <w:rPr>
                <w:rFonts w:ascii="Times New Roman" w:eastAsia="標楷體" w:hAnsi="Times New Roman"/>
                <w:kern w:val="0"/>
                <w:szCs w:val="24"/>
              </w:rPr>
              <w:t>NOT NULL</w:t>
            </w:r>
          </w:p>
        </w:tc>
      </w:tr>
    </w:tbl>
    <w:p w:rsidR="002A2567" w:rsidRPr="004132FE" w:rsidRDefault="002A2567" w:rsidP="002A2567">
      <w:pPr>
        <w:rPr>
          <w:rFonts w:ascii="Times New Roman" w:eastAsia="標楷體" w:hAnsi="Times New Roman"/>
          <w:szCs w:val="24"/>
        </w:rPr>
      </w:pPr>
    </w:p>
    <w:sectPr w:rsidR="002A2567" w:rsidRPr="004132FE" w:rsidSect="001E120B">
      <w:footerReference w:type="default" r:id="rId7"/>
      <w:pgSz w:w="11906" w:h="16838"/>
      <w:pgMar w:top="720" w:right="720" w:bottom="720" w:left="720" w:header="851" w:footer="5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DD2" w:rsidRDefault="00592DD2" w:rsidP="0027231B">
      <w:r>
        <w:separator/>
      </w:r>
    </w:p>
  </w:endnote>
  <w:endnote w:type="continuationSeparator" w:id="0">
    <w:p w:rsidR="00592DD2" w:rsidRDefault="00592DD2" w:rsidP="0027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3025544"/>
      <w:docPartObj>
        <w:docPartGallery w:val="Page Numbers (Bottom of Page)"/>
        <w:docPartUnique/>
      </w:docPartObj>
    </w:sdtPr>
    <w:sdtContent>
      <w:p w:rsidR="0058246A" w:rsidRDefault="0058246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E9B" w:rsidRPr="00F64E9B">
          <w:rPr>
            <w:noProof/>
            <w:lang w:val="zh-TW"/>
          </w:rPr>
          <w:t>2</w:t>
        </w:r>
        <w:r>
          <w:fldChar w:fldCharType="end"/>
        </w:r>
      </w:p>
    </w:sdtContent>
  </w:sdt>
  <w:p w:rsidR="0058246A" w:rsidRDefault="0058246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DD2" w:rsidRDefault="00592DD2" w:rsidP="0027231B">
      <w:r>
        <w:separator/>
      </w:r>
    </w:p>
  </w:footnote>
  <w:footnote w:type="continuationSeparator" w:id="0">
    <w:p w:rsidR="00592DD2" w:rsidRDefault="00592DD2" w:rsidP="00272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4C"/>
    <w:rsid w:val="00025EBE"/>
    <w:rsid w:val="00067A5A"/>
    <w:rsid w:val="000D00F8"/>
    <w:rsid w:val="000E2144"/>
    <w:rsid w:val="00101157"/>
    <w:rsid w:val="00150C4A"/>
    <w:rsid w:val="00154518"/>
    <w:rsid w:val="001E120B"/>
    <w:rsid w:val="001E24FD"/>
    <w:rsid w:val="001F5654"/>
    <w:rsid w:val="00222A91"/>
    <w:rsid w:val="00233D0E"/>
    <w:rsid w:val="0027231B"/>
    <w:rsid w:val="00273B09"/>
    <w:rsid w:val="002A2567"/>
    <w:rsid w:val="002A5942"/>
    <w:rsid w:val="002A612F"/>
    <w:rsid w:val="002E024C"/>
    <w:rsid w:val="0031225D"/>
    <w:rsid w:val="00313E39"/>
    <w:rsid w:val="00382A5D"/>
    <w:rsid w:val="003863C4"/>
    <w:rsid w:val="00392E7F"/>
    <w:rsid w:val="003B60A3"/>
    <w:rsid w:val="004132FE"/>
    <w:rsid w:val="004302FA"/>
    <w:rsid w:val="004348C5"/>
    <w:rsid w:val="00485743"/>
    <w:rsid w:val="004A6C76"/>
    <w:rsid w:val="004B6967"/>
    <w:rsid w:val="004C0ACC"/>
    <w:rsid w:val="004C2784"/>
    <w:rsid w:val="004F275F"/>
    <w:rsid w:val="0052215C"/>
    <w:rsid w:val="005330BE"/>
    <w:rsid w:val="0058246A"/>
    <w:rsid w:val="00592DD2"/>
    <w:rsid w:val="005A6CBF"/>
    <w:rsid w:val="005C4F6B"/>
    <w:rsid w:val="006730D5"/>
    <w:rsid w:val="0068032D"/>
    <w:rsid w:val="00696F7C"/>
    <w:rsid w:val="006E31DA"/>
    <w:rsid w:val="006E612D"/>
    <w:rsid w:val="00720B60"/>
    <w:rsid w:val="0074265D"/>
    <w:rsid w:val="00760A8D"/>
    <w:rsid w:val="00791506"/>
    <w:rsid w:val="007A6BF3"/>
    <w:rsid w:val="008663BA"/>
    <w:rsid w:val="00882B7E"/>
    <w:rsid w:val="008C09FD"/>
    <w:rsid w:val="008C7468"/>
    <w:rsid w:val="00913542"/>
    <w:rsid w:val="0091545B"/>
    <w:rsid w:val="0097342C"/>
    <w:rsid w:val="009D7823"/>
    <w:rsid w:val="00A1025D"/>
    <w:rsid w:val="00A85AC3"/>
    <w:rsid w:val="00A87457"/>
    <w:rsid w:val="00AA0C82"/>
    <w:rsid w:val="00AD2F16"/>
    <w:rsid w:val="00B213BA"/>
    <w:rsid w:val="00B465A1"/>
    <w:rsid w:val="00B51FE9"/>
    <w:rsid w:val="00B573C1"/>
    <w:rsid w:val="00C01063"/>
    <w:rsid w:val="00C01FEA"/>
    <w:rsid w:val="00C82DA1"/>
    <w:rsid w:val="00D578C7"/>
    <w:rsid w:val="00D71B8A"/>
    <w:rsid w:val="00DB6F4D"/>
    <w:rsid w:val="00E6600C"/>
    <w:rsid w:val="00E66F30"/>
    <w:rsid w:val="00ED64EE"/>
    <w:rsid w:val="00F25715"/>
    <w:rsid w:val="00F36EBF"/>
    <w:rsid w:val="00F64E9B"/>
    <w:rsid w:val="00FD5730"/>
    <w:rsid w:val="00FE1C77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943EF3-E236-4E98-9B48-4C631EFB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6600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2723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27231B"/>
    <w:rPr>
      <w:kern w:val="2"/>
    </w:rPr>
  </w:style>
  <w:style w:type="paragraph" w:styleId="a5">
    <w:name w:val="footer"/>
    <w:basedOn w:val="a"/>
    <w:link w:val="a6"/>
    <w:uiPriority w:val="99"/>
    <w:unhideWhenUsed/>
    <w:rsid w:val="002723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27231B"/>
    <w:rPr>
      <w:kern w:val="2"/>
    </w:rPr>
  </w:style>
  <w:style w:type="table" w:styleId="4-1">
    <w:name w:val="List Table 4 Accent 1"/>
    <w:basedOn w:val="a1"/>
    <w:uiPriority w:val="49"/>
    <w:rsid w:val="006E31DA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">
    <w:name w:val="List Table 2 Accent 1"/>
    <w:basedOn w:val="a1"/>
    <w:uiPriority w:val="47"/>
    <w:rsid w:val="006E31DA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5">
    <w:name w:val="List Table 6 Colorful Accent 5"/>
    <w:basedOn w:val="a1"/>
    <w:uiPriority w:val="51"/>
    <w:rsid w:val="00A1025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1">
    <w:name w:val="List Table 6 Colorful Accent 1"/>
    <w:basedOn w:val="a1"/>
    <w:uiPriority w:val="51"/>
    <w:rsid w:val="00A1025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104_Project\Project_Agile\Table_Total\Table_1018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EBCF7-EF43-47DB-9FC2-AE65D5CA8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Table_1018.dot</Template>
  <TotalTime>0</TotalTime>
  <Pages>12</Pages>
  <Words>1548</Words>
  <Characters>8826</Characters>
  <Application>Microsoft Office Word</Application>
  <DocSecurity>0</DocSecurity>
  <Lines>73</Lines>
  <Paragraphs>20</Paragraphs>
  <ScaleCrop>false</ScaleCrop>
  <Company>C.M.T</Company>
  <LinksUpToDate>false</LinksUpToDate>
  <CharactersWithSpaces>10354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Java</cp:lastModifiedBy>
  <cp:revision>2</cp:revision>
  <cp:lastPrinted>2017-10-20T03:30:00Z</cp:lastPrinted>
  <dcterms:created xsi:type="dcterms:W3CDTF">2017-10-26T14:38:00Z</dcterms:created>
  <dcterms:modified xsi:type="dcterms:W3CDTF">2017-10-26T14:38:00Z</dcterms:modified>
</cp:coreProperties>
</file>